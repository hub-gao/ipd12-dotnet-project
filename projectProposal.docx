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62490" w14:textId="6CABF082" w:rsidR="00546DF8" w:rsidRDefault="001A5045" w:rsidP="00A24218">
      <w:pPr>
        <w:pStyle w:val="Title"/>
        <w:spacing w:before="100" w:beforeAutospacing="1" w:after="100" w:afterAutospacing="1" w:line="0" w:lineRule="atLeast"/>
      </w:pPr>
      <w:r>
        <w:t>ipd12</w:t>
      </w:r>
      <w:r w:rsidR="00DC38DF">
        <w:t xml:space="preserve"> </w:t>
      </w:r>
      <w:r w:rsidR="00A24218">
        <w:t>–</w:t>
      </w:r>
      <w:r w:rsidR="00DC38DF">
        <w:t xml:space="preserve"> </w:t>
      </w:r>
      <w:r w:rsidR="00A24218">
        <w:t>C#</w:t>
      </w:r>
      <w:r w:rsidR="007D67CA">
        <w:br/>
      </w:r>
      <w:r w:rsidR="00A24218">
        <w:t>Super Mario Project (3D Game)</w:t>
      </w:r>
      <w:r>
        <w:t xml:space="preserve"> </w:t>
      </w:r>
    </w:p>
    <w:sdt>
      <w:sdtPr>
        <w:id w:val="216403978"/>
        <w:placeholder>
          <w:docPart w:val="2B372D39BA15402188B55619B36E0D96"/>
        </w:placeholder>
        <w:date w:fullDate="2018-03-26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74D5672D" w14:textId="11B25CAB" w:rsidR="00546DF8" w:rsidRDefault="00A24218" w:rsidP="00DC38DF">
          <w:pPr>
            <w:pStyle w:val="Subtitle"/>
            <w:spacing w:before="100" w:beforeAutospacing="1" w:after="100" w:afterAutospacing="1" w:line="0" w:lineRule="atLeast"/>
          </w:pPr>
          <w:r>
            <w:t>March 26, 2018</w:t>
          </w:r>
        </w:p>
      </w:sdtContent>
    </w:sdt>
    <w:p w14:paraId="688520F9" w14:textId="77777777" w:rsidR="00E25642" w:rsidRDefault="00E25642" w:rsidP="00DC38DF">
      <w:pPr>
        <w:spacing w:before="100" w:beforeAutospacing="1" w:after="100" w:afterAutospacing="1" w:line="0" w:lineRule="atLeast"/>
        <w:rPr>
          <w:b/>
          <w:bCs/>
          <w:color w:val="5B9BD5" w:themeColor="accent1"/>
          <w:sz w:val="24"/>
        </w:rPr>
      </w:pPr>
    </w:p>
    <w:p w14:paraId="1728F897" w14:textId="687EC7F3" w:rsidR="00E25642" w:rsidRPr="00E25642" w:rsidRDefault="00E25642" w:rsidP="00DC38DF">
      <w:pPr>
        <w:spacing w:before="100" w:beforeAutospacing="1" w:after="100" w:afterAutospacing="1" w:line="0" w:lineRule="atLeast"/>
        <w:rPr>
          <w:b/>
          <w:bCs/>
          <w:color w:val="5B9BD5" w:themeColor="accent1"/>
          <w:sz w:val="24"/>
        </w:rPr>
      </w:pPr>
      <w:r w:rsidRPr="00E25642">
        <w:rPr>
          <w:b/>
          <w:bCs/>
          <w:color w:val="5B9BD5" w:themeColor="accent1"/>
          <w:sz w:val="24"/>
        </w:rPr>
        <w:t>Name: Qian Gao – Anita Mirshah</w:t>
      </w:r>
      <w:r>
        <w:rPr>
          <w:b/>
          <w:bCs/>
          <w:color w:val="5B9BD5" w:themeColor="accent1"/>
          <w:sz w:val="24"/>
        </w:rPr>
        <w:t>i</w:t>
      </w:r>
    </w:p>
    <w:p w14:paraId="39E41266" w14:textId="75D777C4" w:rsidR="00546DF8" w:rsidRDefault="007D67CA" w:rsidP="00DC38DF">
      <w:pPr>
        <w:pStyle w:val="Heading1"/>
        <w:spacing w:before="100" w:beforeAutospacing="1" w:after="100" w:afterAutospacing="1" w:line="0" w:lineRule="atLeast"/>
      </w:pPr>
      <w:r>
        <w:t>Overview</w:t>
      </w:r>
    </w:p>
    <w:p w14:paraId="661A9B4D" w14:textId="77777777" w:rsidR="00362C24" w:rsidRPr="00362C24" w:rsidRDefault="00362C24" w:rsidP="00DC38DF">
      <w:pPr>
        <w:spacing w:before="100" w:beforeAutospacing="1" w:after="100" w:afterAutospacing="1" w:line="0" w:lineRule="atLeast"/>
      </w:pPr>
    </w:p>
    <w:p w14:paraId="7DA2A001" w14:textId="7798095F" w:rsidR="00546DF8" w:rsidRDefault="00E25642" w:rsidP="00DC38DF">
      <w:pPr>
        <w:pStyle w:val="Heading2"/>
        <w:spacing w:before="100" w:beforeAutospacing="1" w:after="100" w:afterAutospacing="1" w:line="0" w:lineRule="atLeast"/>
      </w:pPr>
      <w:r>
        <w:t>D</w:t>
      </w:r>
      <w:r w:rsidRPr="00E25642">
        <w:t>escription of project content and purpose</w:t>
      </w:r>
    </w:p>
    <w:p w14:paraId="417F28B7" w14:textId="65481D27" w:rsidR="00FE5F77" w:rsidRPr="002247E9" w:rsidRDefault="00FE5F77" w:rsidP="00DC38DF">
      <w:pPr>
        <w:pStyle w:val="Heading2"/>
        <w:numPr>
          <w:ilvl w:val="0"/>
          <w:numId w:val="5"/>
        </w:numPr>
        <w:spacing w:before="100" w:beforeAutospacing="1" w:after="100" w:afterAutospacing="1" w:line="276" w:lineRule="auto"/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</w:pP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We have a </w:t>
      </w:r>
      <w:r w:rsidR="00A24218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3</w:t>
      </w: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D </w:t>
      </w:r>
      <w:r w:rsidR="00A24218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game named Super Mario</w:t>
      </w: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.</w:t>
      </w:r>
      <w:r w:rsidR="00A24218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 It is a known nostalgic game including platform video games.</w:t>
      </w:r>
      <w:bookmarkStart w:id="0" w:name="_GoBack"/>
      <w:bookmarkEnd w:id="0"/>
    </w:p>
    <w:p w14:paraId="06B5EE67" w14:textId="47A49348" w:rsidR="00362C24" w:rsidRPr="00A24218" w:rsidRDefault="00FE5F77" w:rsidP="0079511A">
      <w:pPr>
        <w:pStyle w:val="Heading2"/>
        <w:numPr>
          <w:ilvl w:val="0"/>
          <w:numId w:val="5"/>
        </w:numPr>
        <w:spacing w:before="100" w:beforeAutospacing="1" w:after="100" w:afterAutospacing="1" w:line="276" w:lineRule="auto"/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</w:pP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Player can </w:t>
      </w:r>
      <w:r w:rsidR="00A24218" w:rsidRPr="00A24218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run and jump across platforms and </w:t>
      </w:r>
      <w:r w:rsidR="00A24218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jump on </w:t>
      </w:r>
      <w:r w:rsidR="00A24218" w:rsidRPr="00A24218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top </w:t>
      </w:r>
      <w:r w:rsidR="00A24218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of the </w:t>
      </w:r>
      <w:r w:rsidR="00A24218" w:rsidRPr="00A24218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enemies in </w:t>
      </w:r>
      <w:r w:rsidR="00A24218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different</w:t>
      </w:r>
      <w:r w:rsidR="00A24218" w:rsidRPr="00A24218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 levels.</w:t>
      </w:r>
      <w:r w:rsidR="0079511A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="00B91D93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There</w:t>
      </w:r>
      <w:r w:rsidR="0079511A" w:rsidRPr="0079511A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="0079511A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are</w:t>
      </w:r>
      <w:r w:rsidR="0079511A" w:rsidRPr="0079511A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 multitude of power-ups and items that give Mario special magic</w:t>
      </w:r>
      <w:r w:rsidR="0079511A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.</w:t>
      </w:r>
    </w:p>
    <w:p w14:paraId="288A3991" w14:textId="4FBA34E7" w:rsidR="002247E9" w:rsidRPr="0079511A" w:rsidRDefault="00FE5F77" w:rsidP="0079511A">
      <w:pPr>
        <w:pStyle w:val="Heading2"/>
        <w:numPr>
          <w:ilvl w:val="0"/>
          <w:numId w:val="5"/>
        </w:numPr>
        <w:spacing w:before="100" w:beforeAutospacing="1" w:after="100" w:afterAutospacing="1" w:line="276" w:lineRule="auto"/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</w:pP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There </w:t>
      </w:r>
      <w:r w:rsidR="00A24218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is</w:t>
      </w: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="00A24218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only one player</w:t>
      </w: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 mode in the game</w:t>
      </w:r>
      <w:r w:rsidR="0079511A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.</w:t>
      </w:r>
    </w:p>
    <w:p w14:paraId="24066290" w14:textId="779052FB" w:rsidR="00546DF8" w:rsidRDefault="00362C24" w:rsidP="00DC38DF">
      <w:pPr>
        <w:pStyle w:val="Heading2"/>
        <w:spacing w:before="100" w:beforeAutospacing="1" w:after="100" w:afterAutospacing="1" w:line="0" w:lineRule="atLeast"/>
      </w:pPr>
      <w:r>
        <w:t>L</w:t>
      </w:r>
      <w:r w:rsidRPr="00362C24">
        <w:t>ist of technologies, libraries, components used</w:t>
      </w:r>
    </w:p>
    <w:tbl>
      <w:tblPr>
        <w:tblW w:w="97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5"/>
        <w:gridCol w:w="464"/>
      </w:tblGrid>
      <w:tr w:rsidR="00362C24" w:rsidRPr="00362C24" w14:paraId="715A5254" w14:textId="77777777" w:rsidTr="00362C24">
        <w:trPr>
          <w:gridAfter w:val="1"/>
          <w:trHeight w:val="99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12C1" w14:textId="37122992" w:rsidR="00362C24" w:rsidRDefault="0079511A" w:rsidP="00DC38DF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0" w:lineRule="atLeast"/>
              <w:rPr>
                <w:rFonts w:ascii="Calibri" w:eastAsia="Times New Roman" w:hAnsi="Calibri" w:cs="Calibri"/>
                <w:color w:val="24292E"/>
                <w:sz w:val="22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24292E"/>
                <w:sz w:val="22"/>
                <w:szCs w:val="22"/>
                <w:lang w:val="en-CA" w:eastAsia="en-CA"/>
              </w:rPr>
              <w:t>Entity Framework</w:t>
            </w:r>
            <w:r w:rsidR="009351B9">
              <w:rPr>
                <w:rFonts w:ascii="Calibri" w:eastAsia="Times New Roman" w:hAnsi="Calibri" w:cs="Calibri"/>
                <w:color w:val="24292E"/>
                <w:sz w:val="22"/>
                <w:szCs w:val="22"/>
                <w:lang w:val="en-CA" w:eastAsia="en-CA"/>
              </w:rPr>
              <w:t xml:space="preserve"> FOR </w:t>
            </w:r>
            <w:r w:rsidR="009351B9" w:rsidRPr="002247E9">
              <w:rPr>
                <w:rFonts w:ascii="Calibri" w:eastAsia="Times New Roman" w:hAnsi="Calibri" w:cs="Calibri"/>
                <w:color w:val="24292E"/>
                <w:sz w:val="22"/>
                <w:szCs w:val="22"/>
                <w:lang w:val="en-CA" w:eastAsia="en-CA"/>
              </w:rPr>
              <w:t>Database</w:t>
            </w:r>
            <w:r w:rsidR="009351B9">
              <w:rPr>
                <w:rFonts w:ascii="Calibri" w:eastAsia="Times New Roman" w:hAnsi="Calibri" w:cs="Calibri"/>
                <w:color w:val="24292E"/>
                <w:sz w:val="22"/>
                <w:szCs w:val="22"/>
                <w:lang w:val="en-CA" w:eastAsia="en-CA"/>
              </w:rPr>
              <w:t xml:space="preserve"> </w:t>
            </w:r>
            <w:r w:rsidR="009351B9" w:rsidRPr="002247E9">
              <w:rPr>
                <w:rFonts w:ascii="Calibri" w:eastAsia="Times New Roman" w:hAnsi="Calibri" w:cs="Calibri"/>
                <w:color w:val="24292E"/>
                <w:sz w:val="22"/>
                <w:szCs w:val="22"/>
                <w:lang w:val="en-CA" w:eastAsia="en-CA"/>
              </w:rPr>
              <w:t>SQLite</w:t>
            </w:r>
          </w:p>
          <w:p w14:paraId="5D286292" w14:textId="003D3590" w:rsidR="009351B9" w:rsidRPr="006D5992" w:rsidRDefault="009351B9" w:rsidP="006D5992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0" w:lineRule="atLeast"/>
              <w:rPr>
                <w:rFonts w:ascii="Calibri" w:eastAsia="Times New Roman" w:hAnsi="Calibri" w:cs="Calibri"/>
                <w:color w:val="24292E"/>
                <w:sz w:val="22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24292E"/>
                <w:sz w:val="22"/>
                <w:szCs w:val="22"/>
                <w:lang w:val="en-CA" w:eastAsia="en-CA"/>
              </w:rPr>
              <w:t>Unity platform by C#</w:t>
            </w:r>
          </w:p>
        </w:tc>
      </w:tr>
      <w:tr w:rsidR="00362C24" w:rsidRPr="00362C24" w14:paraId="3091051A" w14:textId="77777777" w:rsidTr="00362C24">
        <w:trPr>
          <w:trHeight w:val="158"/>
        </w:trPr>
        <w:tc>
          <w:tcPr>
            <w:tcW w:w="92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51CF" w14:textId="77777777" w:rsidR="00362C24" w:rsidRPr="00362C24" w:rsidRDefault="00362C24" w:rsidP="00DC38DF">
            <w:pPr>
              <w:spacing w:before="100" w:beforeAutospacing="1" w:after="100" w:afterAutospacing="1" w:line="0" w:lineRule="atLeast"/>
              <w:rPr>
                <w:rFonts w:ascii="Consolas" w:eastAsia="Times New Roman" w:hAnsi="Consolas" w:cs="Segoe UI"/>
                <w:color w:val="24292E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03E41" w14:textId="3D3E9118" w:rsidR="00362C24" w:rsidRPr="00362C24" w:rsidRDefault="00362C24" w:rsidP="00DC38DF">
            <w:pPr>
              <w:spacing w:before="100" w:beforeAutospacing="1" w:after="100" w:afterAutospacing="1" w:line="0" w:lineRule="atLeast"/>
              <w:rPr>
                <w:rFonts w:ascii="Consolas" w:eastAsia="Times New Roman" w:hAnsi="Consolas" w:cs="Segoe UI"/>
                <w:color w:val="24292E"/>
                <w:szCs w:val="18"/>
                <w:lang w:val="en-CA" w:eastAsia="en-CA"/>
              </w:rPr>
            </w:pPr>
          </w:p>
        </w:tc>
      </w:tr>
    </w:tbl>
    <w:p w14:paraId="2C4AE69F" w14:textId="27526724" w:rsidR="00546DF8" w:rsidRDefault="00BD125E" w:rsidP="00DC38DF">
      <w:pPr>
        <w:pStyle w:val="Heading2"/>
        <w:spacing w:before="100" w:beforeAutospacing="1" w:after="100" w:afterAutospacing="1" w:line="0" w:lineRule="atLeast"/>
      </w:pPr>
      <w:r w:rsidRPr="00BD125E">
        <w:t>Database structure</w:t>
      </w:r>
      <w:r w:rsidR="009351B9">
        <w:t>:</w:t>
      </w:r>
    </w:p>
    <w:p w14:paraId="1F4B9B62" w14:textId="22DF96CD" w:rsidR="009351B9" w:rsidRPr="006D5992" w:rsidRDefault="009351B9" w:rsidP="009351B9">
      <w:pPr>
        <w:pStyle w:val="ListParagraph"/>
        <w:numPr>
          <w:ilvl w:val="0"/>
          <w:numId w:val="8"/>
        </w:numPr>
        <w:spacing w:before="100" w:beforeAutospacing="1" w:after="100" w:afterAutospacing="1" w:line="0" w:lineRule="atLeast"/>
        <w:rPr>
          <w:rFonts w:ascii="Calibri" w:hAnsi="Calibri" w:cs="Calibri"/>
          <w:sz w:val="22"/>
          <w:szCs w:val="22"/>
        </w:rPr>
      </w:pPr>
      <w:r w:rsidRPr="006D5992">
        <w:rPr>
          <w:rFonts w:ascii="Calibri" w:hAnsi="Calibri" w:cs="Calibri"/>
          <w:sz w:val="22"/>
          <w:szCs w:val="22"/>
        </w:rPr>
        <w:t>We save only top score on Database.</w:t>
      </w:r>
    </w:p>
    <w:p w14:paraId="1F32B479" w14:textId="213D947B" w:rsidR="00BD125E" w:rsidRDefault="00BD125E" w:rsidP="00DC38DF">
      <w:pPr>
        <w:spacing w:before="100" w:beforeAutospacing="1" w:after="100" w:afterAutospacing="1" w:line="0" w:lineRule="atLeast"/>
      </w:pPr>
    </w:p>
    <w:p w14:paraId="5275FD29" w14:textId="3DA29CC1" w:rsidR="009351B9" w:rsidRDefault="009351B9" w:rsidP="00DC38DF">
      <w:pPr>
        <w:spacing w:before="100" w:beforeAutospacing="1" w:after="100" w:afterAutospacing="1" w:line="0" w:lineRule="atLeast"/>
      </w:pPr>
    </w:p>
    <w:p w14:paraId="22645CAD" w14:textId="7F44140A" w:rsidR="00CE15F1" w:rsidRDefault="00CE15F1" w:rsidP="00DC38DF">
      <w:pPr>
        <w:spacing w:before="100" w:beforeAutospacing="1" w:after="100" w:afterAutospacing="1" w:line="0" w:lineRule="atLeast"/>
      </w:pPr>
    </w:p>
    <w:p w14:paraId="71C1B080" w14:textId="2E9D1BDB" w:rsidR="00CE15F1" w:rsidRDefault="00CE15F1" w:rsidP="00DC38DF">
      <w:pPr>
        <w:spacing w:before="100" w:beforeAutospacing="1" w:after="100" w:afterAutospacing="1" w:line="0" w:lineRule="atLeast"/>
      </w:pPr>
    </w:p>
    <w:p w14:paraId="5C42760D" w14:textId="7CB7B439" w:rsidR="00CE15F1" w:rsidRDefault="00CE15F1" w:rsidP="00DC38DF">
      <w:pPr>
        <w:spacing w:before="100" w:beforeAutospacing="1" w:after="100" w:afterAutospacing="1" w:line="0" w:lineRule="atLeast"/>
      </w:pPr>
    </w:p>
    <w:p w14:paraId="2E89F74D" w14:textId="7DE123E7" w:rsidR="00CE15F1" w:rsidRDefault="00CE15F1" w:rsidP="00DC38DF">
      <w:pPr>
        <w:spacing w:before="100" w:beforeAutospacing="1" w:after="100" w:afterAutospacing="1" w:line="0" w:lineRule="atLeast"/>
      </w:pPr>
    </w:p>
    <w:p w14:paraId="412B5A71" w14:textId="37396EE7" w:rsidR="00CE15F1" w:rsidRDefault="00CE15F1" w:rsidP="00DC38DF">
      <w:pPr>
        <w:spacing w:before="100" w:beforeAutospacing="1" w:after="100" w:afterAutospacing="1" w:line="0" w:lineRule="atLeast"/>
      </w:pPr>
    </w:p>
    <w:p w14:paraId="130A3690" w14:textId="76F3DB2A" w:rsidR="00BD125E" w:rsidRDefault="00BD125E" w:rsidP="00DC38DF">
      <w:pPr>
        <w:pStyle w:val="Heading2"/>
        <w:spacing w:before="100" w:beforeAutospacing="1" w:after="100" w:afterAutospacing="1" w:line="0" w:lineRule="atLeast"/>
      </w:pPr>
      <w:r w:rsidRPr="00BD125E">
        <w:lastRenderedPageBreak/>
        <w:t xml:space="preserve">Screenshots of all the </w:t>
      </w:r>
      <w:r w:rsidR="00DC38DF">
        <w:t>project</w:t>
      </w:r>
      <w:r w:rsidR="00FA63A8">
        <w:t>’s</w:t>
      </w:r>
      <w:r w:rsidRPr="00BD125E">
        <w:t xml:space="preserve"> windows</w:t>
      </w:r>
      <w:r w:rsidR="009351B9">
        <w:t>:</w:t>
      </w:r>
    </w:p>
    <w:p w14:paraId="542C1CE6" w14:textId="3B5D991E" w:rsidR="006D5992" w:rsidRDefault="009351B9" w:rsidP="006D5992">
      <w:pPr>
        <w:spacing w:before="100" w:beforeAutospacing="1" w:after="100" w:afterAutospacing="1" w:line="0" w:lineRule="atLeast"/>
        <w:jc w:val="center"/>
      </w:pPr>
      <w:r>
        <w:rPr>
          <w:noProof/>
        </w:rPr>
        <w:drawing>
          <wp:inline distT="0" distB="0" distL="0" distR="0" wp14:anchorId="335D237F" wp14:editId="25FECAE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mari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91CA" w14:textId="77777777" w:rsidR="006D5992" w:rsidRDefault="006D5992" w:rsidP="00DC38DF">
      <w:pPr>
        <w:spacing w:before="100" w:beforeAutospacing="1" w:after="100" w:afterAutospacing="1" w:line="0" w:lineRule="atLeast"/>
      </w:pPr>
    </w:p>
    <w:p w14:paraId="454424A7" w14:textId="5EB26545" w:rsidR="00025C3D" w:rsidRDefault="006D5992" w:rsidP="006D5992">
      <w:pPr>
        <w:pStyle w:val="Heading2"/>
      </w:pPr>
      <w:r>
        <w:t>Game elements:</w:t>
      </w:r>
    </w:p>
    <w:p w14:paraId="7CE3FA54" w14:textId="77777777" w:rsidR="006D5992" w:rsidRPr="006D5992" w:rsidRDefault="006D5992" w:rsidP="006D5992"/>
    <w:p w14:paraId="794CDF8F" w14:textId="1EBB90C5" w:rsidR="006D5992" w:rsidRDefault="006D5992" w:rsidP="006D5992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</w:pPr>
      <w:r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  <w:t>l</w:t>
      </w:r>
      <w:r w:rsidRPr="006D5992"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  <w:t>ogic</w:t>
      </w:r>
      <w:r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  <w:t>:</w:t>
      </w:r>
    </w:p>
    <w:p w14:paraId="1CAD9C14" w14:textId="1F85C1DE" w:rsidR="006D5992" w:rsidRDefault="006D5992" w:rsidP="006D5992">
      <w:pPr>
        <w:pStyle w:val="ListParagraph"/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</w:pPr>
      <w:r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  <w:t>Game logic: user input by mouse or keyboard</w:t>
      </w:r>
    </w:p>
    <w:p w14:paraId="09D6B031" w14:textId="1EC376CB" w:rsidR="006D5992" w:rsidRDefault="006D5992" w:rsidP="006D5992">
      <w:pPr>
        <w:pStyle w:val="ListParagraph"/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</w:pPr>
      <w:r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  <w:t>Physical logic: gravity, collision detector, inertia, speed and other physical calculations</w:t>
      </w:r>
    </w:p>
    <w:p w14:paraId="0D4895C1" w14:textId="3BD5AF86" w:rsidR="006D5992" w:rsidRDefault="006D5992" w:rsidP="006D5992">
      <w:pPr>
        <w:pStyle w:val="ListParagraph"/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</w:pPr>
      <w:r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  <w:t xml:space="preserve">AI: </w:t>
      </w:r>
      <w:r w:rsidR="00D20F85"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  <w:t>NPC (</w:t>
      </w:r>
      <w:r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  <w:t>non-player character</w:t>
      </w:r>
      <w:r w:rsidR="00D20F85"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  <w:t>)</w:t>
      </w:r>
      <w:r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  <w:t xml:space="preserve"> </w:t>
      </w:r>
      <w:r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  <w:t>interactive</w:t>
      </w:r>
    </w:p>
    <w:p w14:paraId="04FC08AB" w14:textId="77777777" w:rsidR="006D5992" w:rsidRPr="006D5992" w:rsidRDefault="006D5992" w:rsidP="006D5992">
      <w:pPr>
        <w:pStyle w:val="ListParagraph"/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</w:pPr>
    </w:p>
    <w:p w14:paraId="6ADA2E7B" w14:textId="3CF4B37D" w:rsidR="006D5992" w:rsidRDefault="006D5992" w:rsidP="006D5992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</w:pPr>
      <w:r w:rsidRPr="006D5992"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  <w:t>Display</w:t>
      </w:r>
      <w:r w:rsidR="00D20F85"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  <w:t>:</w:t>
      </w:r>
    </w:p>
    <w:p w14:paraId="329292DA" w14:textId="42B43A78" w:rsidR="00D20F85" w:rsidRPr="00D20F85" w:rsidRDefault="00D20F85" w:rsidP="00D20F85">
      <w:pPr>
        <w:pStyle w:val="ListParagraph"/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</w:pPr>
      <w:r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  <w:t>Animation</w:t>
      </w:r>
    </w:p>
    <w:p w14:paraId="3264F6D8" w14:textId="2CA4D104" w:rsidR="00D20F85" w:rsidRPr="006D5992" w:rsidRDefault="00D20F85" w:rsidP="00D20F85">
      <w:pPr>
        <w:pStyle w:val="ListParagraph"/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</w:pPr>
      <w:r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  <w:t>Underlay rendering</w:t>
      </w:r>
    </w:p>
    <w:p w14:paraId="35707F88" w14:textId="709FFB41" w:rsidR="00D20F85" w:rsidRDefault="00D20F85" w:rsidP="00D20F85">
      <w:pPr>
        <w:pStyle w:val="ListParagraph"/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</w:pPr>
    </w:p>
    <w:p w14:paraId="153E899B" w14:textId="49F3562D" w:rsidR="006D5992" w:rsidRDefault="006D5992" w:rsidP="006D5992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</w:pPr>
      <w:r w:rsidRPr="006D5992"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  <w:t>Voice</w:t>
      </w:r>
    </w:p>
    <w:p w14:paraId="173DE061" w14:textId="77777777" w:rsidR="00D20F85" w:rsidRDefault="00D20F85" w:rsidP="00D20F85">
      <w:pPr>
        <w:pStyle w:val="ListParagraph"/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</w:pPr>
    </w:p>
    <w:p w14:paraId="3162527D" w14:textId="1CBECC5A" w:rsidR="006D5992" w:rsidRPr="006D5992" w:rsidRDefault="006D5992" w:rsidP="006D5992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</w:pPr>
      <w:r>
        <w:rPr>
          <w:rFonts w:ascii="Calibri" w:eastAsia="Times New Roman" w:hAnsi="Calibri" w:cs="Calibri"/>
          <w:color w:val="24292E"/>
          <w:sz w:val="22"/>
          <w:szCs w:val="22"/>
          <w:lang w:val="en-CA" w:eastAsia="en-CA"/>
        </w:rPr>
        <w:t>Video</w:t>
      </w:r>
    </w:p>
    <w:p w14:paraId="3756ACC8" w14:textId="0A775CB5" w:rsidR="00025C3D" w:rsidRDefault="00025C3D" w:rsidP="00D20F85"/>
    <w:p w14:paraId="202C49CC" w14:textId="0CAC8F2C" w:rsidR="00025C3D" w:rsidRDefault="00025C3D" w:rsidP="00025C3D">
      <w:pPr>
        <w:jc w:val="center"/>
      </w:pPr>
    </w:p>
    <w:p w14:paraId="52FD4B32" w14:textId="029A62F2" w:rsidR="00025C3D" w:rsidRPr="00025C3D" w:rsidRDefault="00025C3D" w:rsidP="00025C3D">
      <w:pPr>
        <w:jc w:val="center"/>
      </w:pPr>
    </w:p>
    <w:sectPr w:rsidR="00025C3D" w:rsidRPr="00025C3D">
      <w:head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ED388" w14:textId="77777777" w:rsidR="00D97F6E" w:rsidRDefault="00D97F6E">
      <w:pPr>
        <w:spacing w:after="0" w:line="240" w:lineRule="auto"/>
      </w:pPr>
      <w:r>
        <w:separator/>
      </w:r>
    </w:p>
  </w:endnote>
  <w:endnote w:type="continuationSeparator" w:id="0">
    <w:p w14:paraId="15C6F8F5" w14:textId="77777777" w:rsidR="00D97F6E" w:rsidRDefault="00D97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10D1D" w14:textId="77777777" w:rsidR="00D97F6E" w:rsidRDefault="00D97F6E">
      <w:pPr>
        <w:spacing w:after="0" w:line="240" w:lineRule="auto"/>
      </w:pPr>
      <w:r>
        <w:separator/>
      </w:r>
    </w:p>
  </w:footnote>
  <w:footnote w:type="continuationSeparator" w:id="0">
    <w:p w14:paraId="6719DD4E" w14:textId="77777777" w:rsidR="00D97F6E" w:rsidRDefault="00D97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CE88F" w14:textId="77777777" w:rsidR="00546DF8" w:rsidRDefault="007D67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3FE27C" wp14:editId="29E0857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6C0416" w14:textId="17E083AE" w:rsidR="00546DF8" w:rsidRDefault="007D67C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25C3D"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3FE27C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256C0416" w14:textId="17E083AE" w:rsidR="00546DF8" w:rsidRDefault="007D67CA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25C3D"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42ACC"/>
    <w:multiLevelType w:val="hybridMultilevel"/>
    <w:tmpl w:val="1822285A"/>
    <w:lvl w:ilvl="0" w:tplc="80689C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D1EC2"/>
    <w:multiLevelType w:val="hybridMultilevel"/>
    <w:tmpl w:val="6518BF5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F038F1"/>
    <w:multiLevelType w:val="hybridMultilevel"/>
    <w:tmpl w:val="7BDE65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332F5"/>
    <w:multiLevelType w:val="hybridMultilevel"/>
    <w:tmpl w:val="6240CAC0"/>
    <w:lvl w:ilvl="0" w:tplc="B2EC7F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2E74B5" w:themeColor="accent1" w:themeShade="BF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56F7E"/>
    <w:multiLevelType w:val="hybridMultilevel"/>
    <w:tmpl w:val="5A0CF600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D143BF"/>
    <w:multiLevelType w:val="hybridMultilevel"/>
    <w:tmpl w:val="911422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120B2"/>
    <w:multiLevelType w:val="hybridMultilevel"/>
    <w:tmpl w:val="FCE0E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45"/>
    <w:rsid w:val="00025C3D"/>
    <w:rsid w:val="000C4E92"/>
    <w:rsid w:val="001A5045"/>
    <w:rsid w:val="002247E9"/>
    <w:rsid w:val="002463A5"/>
    <w:rsid w:val="003435A4"/>
    <w:rsid w:val="00362C24"/>
    <w:rsid w:val="004B1992"/>
    <w:rsid w:val="00546DF8"/>
    <w:rsid w:val="006D5992"/>
    <w:rsid w:val="0071722E"/>
    <w:rsid w:val="0079511A"/>
    <w:rsid w:val="007D67CA"/>
    <w:rsid w:val="00862AC2"/>
    <w:rsid w:val="009351B9"/>
    <w:rsid w:val="00A24218"/>
    <w:rsid w:val="00B20F47"/>
    <w:rsid w:val="00B91D93"/>
    <w:rsid w:val="00B94BD5"/>
    <w:rsid w:val="00BD125E"/>
    <w:rsid w:val="00C316BD"/>
    <w:rsid w:val="00C42AC7"/>
    <w:rsid w:val="00C617F7"/>
    <w:rsid w:val="00CB7965"/>
    <w:rsid w:val="00CE15F1"/>
    <w:rsid w:val="00D20F85"/>
    <w:rsid w:val="00D66BD5"/>
    <w:rsid w:val="00D97F6E"/>
    <w:rsid w:val="00DC38DF"/>
    <w:rsid w:val="00E25642"/>
    <w:rsid w:val="00EC1713"/>
    <w:rsid w:val="00FA63A8"/>
    <w:rsid w:val="00F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B5D89"/>
  <w15:chartTrackingRefBased/>
  <w15:docId w15:val="{E56442CA-F6B9-4AA2-A5D1-FB86F9A7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362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2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9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eeta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372D39BA15402188B55619B36E0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C24FF-2491-4CB1-9136-C356E86E2608}"/>
      </w:docPartPr>
      <w:docPartBody>
        <w:p w:rsidR="00745E65" w:rsidRDefault="000F1B53">
          <w:pPr>
            <w:pStyle w:val="2B372D39BA15402188B55619B36E0D9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53"/>
    <w:rsid w:val="0001525F"/>
    <w:rsid w:val="000F1B53"/>
    <w:rsid w:val="00383F46"/>
    <w:rsid w:val="0046470B"/>
    <w:rsid w:val="00745E65"/>
    <w:rsid w:val="00D46D84"/>
    <w:rsid w:val="00F5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0CE7EFB4294ED482E1824004383D88">
    <w:name w:val="3D0CE7EFB4294ED482E1824004383D88"/>
  </w:style>
  <w:style w:type="paragraph" w:customStyle="1" w:styleId="2B372D39BA15402188B55619B36E0D96">
    <w:name w:val="2B372D39BA15402188B55619B36E0D9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473FCFCB2774B77B5DD1AEE5D7F57CA">
    <w:name w:val="6473FCFCB2774B77B5DD1AEE5D7F57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0525C4-A31F-43EB-A4F1-7D9FCE664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172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Aneeta</dc:creator>
  <cp:keywords/>
  <cp:lastModifiedBy>Anita Mirshahi</cp:lastModifiedBy>
  <cp:revision>9</cp:revision>
  <dcterms:created xsi:type="dcterms:W3CDTF">2018-02-28T03:32:00Z</dcterms:created>
  <dcterms:modified xsi:type="dcterms:W3CDTF">2018-03-27T13:55:00Z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